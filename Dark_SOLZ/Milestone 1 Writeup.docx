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w:t>
      </w:r>
      <w:r w:rsidR="00F1333F">
        <w:rPr>
          <w:rFonts w:ascii="Times New Roman" w:eastAsia="Times New Roman" w:hAnsi="Times New Roman" w:cs="Times New Roman"/>
          <w:b/>
          <w:bCs/>
          <w:kern w:val="36"/>
          <w:sz w:val="28"/>
          <w:szCs w:val="28"/>
        </w:rPr>
        <w:t>6-17</w:t>
      </w:r>
      <w:r w:rsidR="00A45BB7">
        <w:rPr>
          <w:rFonts w:ascii="Times New Roman" w:eastAsia="Times New Roman" w:hAnsi="Times New Roman" w:cs="Times New Roman"/>
          <w:b/>
          <w:bCs/>
          <w:kern w:val="36"/>
          <w:sz w:val="28"/>
          <w:szCs w:val="28"/>
        </w:rPr>
        <w:t xml:space="preserve"> </w:t>
      </w:r>
      <w:r w:rsidR="000F6DCF">
        <w:rPr>
          <w:rFonts w:ascii="Times New Roman" w:eastAsia="Times New Roman" w:hAnsi="Times New Roman" w:cs="Times New Roman"/>
          <w:b/>
          <w:bCs/>
          <w:kern w:val="36"/>
          <w:sz w:val="28"/>
          <w:szCs w:val="28"/>
        </w:rPr>
        <w:t>Spring</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Milestone 1 evaluation</w:t>
      </w:r>
    </w:p>
    <w:p w:rsidR="00FC0251" w:rsidRDefault="00FC0251" w:rsidP="00FC0251">
      <w:pPr>
        <w:rPr>
          <w:b/>
          <w:color w:val="FF0000"/>
          <w:u w:val="single"/>
        </w:rPr>
      </w:pPr>
      <w:r>
        <w:rPr>
          <w:b/>
          <w:color w:val="FF0000"/>
          <w:u w:val="single"/>
        </w:rPr>
        <w:t xml:space="preserve">Due: </w:t>
      </w:r>
      <w:r w:rsidR="00AB1CBA">
        <w:rPr>
          <w:b/>
          <w:u w:val="single"/>
        </w:rPr>
        <w:t>Sunday</w:t>
      </w:r>
      <w:r w:rsidR="0064318F">
        <w:rPr>
          <w:b/>
          <w:u w:val="single"/>
        </w:rPr>
        <w:t xml:space="preserve"> </w:t>
      </w:r>
      <w:r w:rsidR="000F6DCF">
        <w:rPr>
          <w:b/>
          <w:u w:val="single"/>
        </w:rPr>
        <w:t>April</w:t>
      </w:r>
      <w:r w:rsidR="0064318F" w:rsidRPr="0005283F">
        <w:rPr>
          <w:b/>
          <w:u w:val="single"/>
        </w:rPr>
        <w:t xml:space="preserve"> </w:t>
      </w:r>
      <w:r w:rsidR="00F1333F">
        <w:rPr>
          <w:b/>
          <w:u w:val="single"/>
        </w:rPr>
        <w:t>16</w:t>
      </w:r>
      <w:r w:rsidR="0064318F" w:rsidRPr="0005283F">
        <w:rPr>
          <w:b/>
          <w:u w:val="single"/>
          <w:vertAlign w:val="superscript"/>
        </w:rPr>
        <w:t>th</w:t>
      </w:r>
      <w:r w:rsidR="0064318F">
        <w:rPr>
          <w:b/>
          <w:u w:val="single"/>
          <w:vertAlign w:val="superscript"/>
        </w:rPr>
        <w:t xml:space="preserve">  </w:t>
      </w:r>
      <w:r w:rsidR="0064318F">
        <w:rPr>
          <w:b/>
          <w:u w:val="single"/>
        </w:rPr>
        <w:t>(11:59pm)</w:t>
      </w:r>
    </w:p>
    <w:p w:rsidR="00FC0251" w:rsidRPr="00393A8C" w:rsidRDefault="00FC0251" w:rsidP="00FC0251">
      <w:pPr>
        <w:rPr>
          <w:b/>
        </w:rPr>
      </w:pPr>
      <w:r w:rsidRPr="00AB33B2">
        <w:rPr>
          <w:b/>
          <w:color w:val="FF0000"/>
          <w:u w:val="single"/>
        </w:rPr>
        <w:t>Project</w:t>
      </w:r>
      <w:r w:rsidR="00393A8C">
        <w:rPr>
          <w:b/>
          <w:color w:val="FF0000"/>
          <w:u w:val="single"/>
        </w:rPr>
        <w:t>:</w:t>
      </w:r>
      <w:r w:rsidR="00393A8C">
        <w:rPr>
          <w:b/>
          <w:color w:val="FF0000"/>
        </w:rPr>
        <w:t xml:space="preserve"> </w:t>
      </w:r>
      <w:r w:rsidR="00393A8C">
        <w:rPr>
          <w:b/>
        </w:rPr>
        <w:t>Paradox Billiards</w:t>
      </w:r>
    </w:p>
    <w:p w:rsidR="00A45BB7" w:rsidRPr="00393A8C" w:rsidRDefault="00A45BB7" w:rsidP="00FC0251">
      <w:pPr>
        <w:rPr>
          <w:b/>
        </w:rPr>
      </w:pPr>
      <w:r>
        <w:rPr>
          <w:b/>
          <w:color w:val="FF0000"/>
          <w:u w:val="single"/>
        </w:rPr>
        <w:t>Team</w:t>
      </w:r>
      <w:r w:rsidR="00393A8C">
        <w:rPr>
          <w:b/>
          <w:color w:val="FF0000"/>
          <w:u w:val="single"/>
        </w:rPr>
        <w:t>:</w:t>
      </w:r>
      <w:r w:rsidR="00393A8C">
        <w:rPr>
          <w:b/>
          <w:color w:val="FF0000"/>
        </w:rPr>
        <w:t xml:space="preserve"> </w:t>
      </w:r>
      <w:r w:rsidR="00393A8C">
        <w:rPr>
          <w:b/>
        </w:rPr>
        <w:t>Dark SOLZ</w:t>
      </w:r>
    </w:p>
    <w:p w:rsidR="00A45BB7" w:rsidRPr="00AB33B2" w:rsidRDefault="00A45BB7" w:rsidP="00A45BB7">
      <w:pPr>
        <w:rPr>
          <w:b/>
        </w:rPr>
      </w:pPr>
      <w:r w:rsidRPr="00A45BB7">
        <w:rPr>
          <w:b/>
          <w:color w:val="FF0000"/>
          <w:u w:val="single"/>
        </w:rPr>
        <w:t>Repository Address</w:t>
      </w:r>
      <w:r w:rsidR="00393A8C">
        <w:rPr>
          <w:b/>
          <w:color w:val="FF0000"/>
          <w:u w:val="single"/>
        </w:rPr>
        <w:t>:</w:t>
      </w:r>
      <w:r w:rsidR="00393A8C" w:rsidRPr="00393A8C">
        <w:rPr>
          <w:b/>
          <w:color w:val="FF0000"/>
        </w:rPr>
        <w:t xml:space="preserve"> </w:t>
      </w:r>
      <w:r w:rsidR="00393A8C" w:rsidRPr="00393A8C">
        <w:rPr>
          <w:b/>
        </w:rPr>
        <w:t>https://github.com/1red2blue4/Paradox-Billiards</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A02A3B" w:rsidRDefault="00A02A3B" w:rsidP="0064318F">
      <w:pPr>
        <w:rPr>
          <w:b/>
        </w:rPr>
      </w:pPr>
      <w:r>
        <w:rPr>
          <w:b/>
        </w:rPr>
        <w:t>Lowery, Daniel</w:t>
      </w:r>
    </w:p>
    <w:p w:rsidR="00A02A3B" w:rsidRDefault="00A02A3B" w:rsidP="0064318F">
      <w:pPr>
        <w:rPr>
          <w:b/>
        </w:rPr>
      </w:pPr>
      <w:r>
        <w:rPr>
          <w:b/>
        </w:rPr>
        <w:t>Obeldobel, Mark</w:t>
      </w:r>
    </w:p>
    <w:p w:rsidR="00A02A3B" w:rsidRDefault="00A02A3B" w:rsidP="0064318F">
      <w:pPr>
        <w:rPr>
          <w:b/>
        </w:rPr>
      </w:pPr>
      <w:proofErr w:type="spellStart"/>
      <w:r>
        <w:rPr>
          <w:b/>
        </w:rPr>
        <w:t>Schweigardt</w:t>
      </w:r>
      <w:proofErr w:type="spellEnd"/>
      <w:r>
        <w:rPr>
          <w:b/>
        </w:rPr>
        <w:t>, Mathew</w:t>
      </w:r>
    </w:p>
    <w:p w:rsidR="00A02A3B" w:rsidRPr="00A02A3B" w:rsidRDefault="00A02A3B" w:rsidP="0064318F">
      <w:pPr>
        <w:rPr>
          <w:b/>
        </w:rPr>
      </w:pPr>
      <w:proofErr w:type="spellStart"/>
      <w:r>
        <w:rPr>
          <w:b/>
        </w:rPr>
        <w:t>Zetterlund</w:t>
      </w:r>
      <w:proofErr w:type="spellEnd"/>
      <w:r>
        <w:rPr>
          <w:b/>
        </w:rPr>
        <w:t>, Luke</w:t>
      </w:r>
    </w:p>
    <w:p w:rsidR="0064318F" w:rsidRPr="00AB33B2" w:rsidRDefault="0064318F" w:rsidP="0064318F">
      <w:pPr>
        <w:rPr>
          <w:b/>
          <w:color w:val="FF0000"/>
          <w:u w:val="single"/>
        </w:rPr>
      </w:pPr>
      <w:r>
        <w:rPr>
          <w:b/>
          <w:color w:val="FF0000"/>
          <w:u w:val="single"/>
        </w:rPr>
        <w:t>Milestone 1 results:</w:t>
      </w:r>
    </w:p>
    <w:p w:rsidR="0064318F" w:rsidRPr="007B20A9" w:rsidRDefault="006E45A1" w:rsidP="0064318F">
      <w:pPr>
        <w:rPr>
          <w:b/>
          <w:u w:val="single"/>
        </w:rPr>
      </w:pPr>
      <w:r>
        <w:rPr>
          <w:b/>
        </w:rPr>
        <w:t>Thus far we have cleaned up an old file and managed to get some clean functionality for the user to rotate multiple objects as if it were a clump. Currently, it looks like zombies are synchronized swimming.</w:t>
      </w:r>
      <w:r>
        <w:rPr>
          <w:b/>
        </w:rPr>
        <w:br/>
      </w:r>
      <w:r>
        <w:rPr>
          <w:b/>
        </w:rPr>
        <w:br/>
        <w:t>Unfortunately, we were not able to figure out how to load custom models and thus could not “set the scene.” Though it does have some of the functionality we were looking to start with. Admittedly, it’s not nearly as much as I would like to have by now.</w:t>
      </w:r>
    </w:p>
    <w:p w:rsidR="0064318F" w:rsidRPr="00AB33B2" w:rsidRDefault="0064318F" w:rsidP="0064318F">
      <w:pPr>
        <w:rPr>
          <w:b/>
          <w:color w:val="FF0000"/>
          <w:u w:val="single"/>
        </w:rPr>
      </w:pPr>
      <w:r>
        <w:rPr>
          <w:b/>
          <w:color w:val="FF0000"/>
          <w:u w:val="single"/>
        </w:rPr>
        <w:t>Milestone 1 TEAM self-evaluation:</w:t>
      </w:r>
    </w:p>
    <w:p w:rsidR="006E45A1" w:rsidRDefault="006E45A1" w:rsidP="0064318F">
      <w:pPr>
        <w:rPr>
          <w:b/>
        </w:rPr>
      </w:pPr>
      <w:r>
        <w:rPr>
          <w:b/>
        </w:rPr>
        <w:t>82</w:t>
      </w:r>
      <w:bookmarkStart w:id="0" w:name="_GoBack"/>
      <w:bookmarkEnd w:id="0"/>
    </w:p>
    <w:p w:rsidR="0064318F" w:rsidRDefault="006E45A1" w:rsidP="0064318F">
      <w:pPr>
        <w:rPr>
          <w:b/>
        </w:rPr>
      </w:pPr>
      <w:r>
        <w:rPr>
          <w:b/>
        </w:rPr>
        <w:t>Although we fell short in reaching the goals for this milestone, we were provided a limited and also non-optimal time to work on the assignment. Many team members were on holiday and we did not have a great opportunity to work on the assignment.</w:t>
      </w:r>
    </w:p>
    <w:p w:rsidR="0064318F" w:rsidRPr="00AB33B2" w:rsidRDefault="0064318F" w:rsidP="0064318F">
      <w:pPr>
        <w:rPr>
          <w:b/>
          <w:color w:val="FF0000"/>
          <w:u w:val="single"/>
        </w:rPr>
      </w:pPr>
      <w:r>
        <w:rPr>
          <w:b/>
          <w:color w:val="FF0000"/>
          <w:u w:val="single"/>
        </w:rPr>
        <w:t>Milestone 2 goals:</w:t>
      </w:r>
    </w:p>
    <w:p w:rsidR="0064318F" w:rsidRPr="0038181B" w:rsidRDefault="006E45A1" w:rsidP="0064318F">
      <w:pPr>
        <w:rPr>
          <w:b/>
          <w:u w:val="single"/>
        </w:rPr>
      </w:pPr>
      <w:r>
        <w:rPr>
          <w:b/>
        </w:rPr>
        <w:lastRenderedPageBreak/>
        <w:t>By this point, we should have the scene fully set, with lighting, ambient skybox, and real models. Additionally, we hope to add to the user-functionality with the tables, and start working on physics for the balls.</w:t>
      </w:r>
    </w:p>
    <w:p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B23"/>
    <w:rsid w:val="000E3CAB"/>
    <w:rsid w:val="000F6DCF"/>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93A8C"/>
    <w:rsid w:val="003F013C"/>
    <w:rsid w:val="003F4084"/>
    <w:rsid w:val="00420610"/>
    <w:rsid w:val="00430BA9"/>
    <w:rsid w:val="004440D6"/>
    <w:rsid w:val="004763AD"/>
    <w:rsid w:val="00491108"/>
    <w:rsid w:val="004E2FA0"/>
    <w:rsid w:val="00522FCE"/>
    <w:rsid w:val="00595E11"/>
    <w:rsid w:val="005D4EC3"/>
    <w:rsid w:val="005E4AC1"/>
    <w:rsid w:val="006142DD"/>
    <w:rsid w:val="006258FC"/>
    <w:rsid w:val="0064318F"/>
    <w:rsid w:val="00645383"/>
    <w:rsid w:val="006777EC"/>
    <w:rsid w:val="006E3C2B"/>
    <w:rsid w:val="006E45A1"/>
    <w:rsid w:val="0070016E"/>
    <w:rsid w:val="00714A3E"/>
    <w:rsid w:val="00717595"/>
    <w:rsid w:val="00726814"/>
    <w:rsid w:val="00731BB4"/>
    <w:rsid w:val="00747690"/>
    <w:rsid w:val="00781011"/>
    <w:rsid w:val="00797256"/>
    <w:rsid w:val="007B37D0"/>
    <w:rsid w:val="007D414D"/>
    <w:rsid w:val="007E4344"/>
    <w:rsid w:val="007E4722"/>
    <w:rsid w:val="00867112"/>
    <w:rsid w:val="008B3FE9"/>
    <w:rsid w:val="008C1932"/>
    <w:rsid w:val="008C2AF6"/>
    <w:rsid w:val="008E3CE7"/>
    <w:rsid w:val="00967464"/>
    <w:rsid w:val="00997F35"/>
    <w:rsid w:val="009B733D"/>
    <w:rsid w:val="009E0BB5"/>
    <w:rsid w:val="009E337D"/>
    <w:rsid w:val="009F08B1"/>
    <w:rsid w:val="00A02A3B"/>
    <w:rsid w:val="00A45BB7"/>
    <w:rsid w:val="00A47D51"/>
    <w:rsid w:val="00A660AD"/>
    <w:rsid w:val="00A836AB"/>
    <w:rsid w:val="00AA5121"/>
    <w:rsid w:val="00AB1CBA"/>
    <w:rsid w:val="00B618A7"/>
    <w:rsid w:val="00B838FE"/>
    <w:rsid w:val="00B95424"/>
    <w:rsid w:val="00BA048C"/>
    <w:rsid w:val="00C056D6"/>
    <w:rsid w:val="00C96F48"/>
    <w:rsid w:val="00CF2D1F"/>
    <w:rsid w:val="00CF5E6D"/>
    <w:rsid w:val="00CF6747"/>
    <w:rsid w:val="00D135EF"/>
    <w:rsid w:val="00D871F1"/>
    <w:rsid w:val="00E27D10"/>
    <w:rsid w:val="00E3265D"/>
    <w:rsid w:val="00E807E5"/>
    <w:rsid w:val="00EA2B3A"/>
    <w:rsid w:val="00EC08CD"/>
    <w:rsid w:val="00EC1586"/>
    <w:rsid w:val="00EC782F"/>
    <w:rsid w:val="00EF3C9F"/>
    <w:rsid w:val="00F1333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424F"/>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7DFE5-4876-4EE6-AAA8-6EADF9AE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CF0E4912</Template>
  <TotalTime>14</TotalTime>
  <Pages>2</Pages>
  <Words>229</Words>
  <Characters>1307</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Mark Obeldobel (RIT Student)</cp:lastModifiedBy>
  <cp:revision>10</cp:revision>
  <cp:lastPrinted>2014-10-28T14:25:00Z</cp:lastPrinted>
  <dcterms:created xsi:type="dcterms:W3CDTF">2015-10-12T00:00:00Z</dcterms:created>
  <dcterms:modified xsi:type="dcterms:W3CDTF">2017-04-17T01:42:00Z</dcterms:modified>
</cp:coreProperties>
</file>